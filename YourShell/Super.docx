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Group 13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Charles Alan Macon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 xml:space="preserve">Garrett </w:t>
      </w:r>
      <w:proofErr w:type="spellStart"/>
      <w:r>
        <w:rPr>
          <w:rStyle w:val="SubtleEmphasis"/>
          <w:i/>
          <w:iCs/>
          <w:color w:val="2E74B5" w:themeColor="accent1" w:themeShade="BF"/>
        </w:rPr>
        <w:t>Wescott</w:t>
      </w:r>
      <w:proofErr w:type="spellEnd"/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Jordan Sanders</w:t>
      </w:r>
    </w:p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t>Julie Quiroz</w:t>
      </w: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Introduction</w:t>
      </w:r>
    </w:p>
    <w:p w:rsidR="00C15F03" w:rsidRDefault="008746E6" w:rsidP="008746E6">
      <w:pPr>
        <w:ind w:firstLine="720"/>
      </w:pPr>
      <w:r>
        <w:t>Since its inception SSSH has been a labor of $love for the team. With it, we hope to implement a basic replacement shell for Linux systems that can be used for even the most basic of commands.</w:t>
      </w: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</w:p>
    <w:p w:rsidR="008746E6" w:rsidRDefault="008746E6" w:rsidP="008746E6">
      <w:pPr>
        <w:ind w:firstLine="720"/>
      </w:pPr>
      <w:r>
        <w:t>Thank you,</w:t>
      </w:r>
    </w:p>
    <w:p w:rsidR="008746E6" w:rsidRPr="008746E6" w:rsidRDefault="008746E6" w:rsidP="008746E6">
      <w:pPr>
        <w:ind w:firstLine="720"/>
        <w:rPr>
          <w:i/>
        </w:rPr>
      </w:pPr>
      <w:r>
        <w:t>-</w:t>
      </w:r>
      <w:r>
        <w:rPr>
          <w:i/>
        </w:rPr>
        <w:t>Group 13</w:t>
      </w:r>
    </w:p>
    <w:p w:rsidR="001B035F" w:rsidRDefault="008746E6" w:rsidP="001B035F">
      <w:pPr>
        <w:rPr>
          <w:i/>
          <w:sz w:val="16"/>
          <w:szCs w:val="16"/>
        </w:rPr>
      </w:pPr>
      <w:r w:rsidRPr="008746E6">
        <w:rPr>
          <w:i/>
          <w:sz w:val="16"/>
          <w:szCs w:val="16"/>
        </w:rPr>
        <w:t>[</w:t>
      </w:r>
      <w:proofErr w:type="gramStart"/>
      <w:r w:rsidRPr="008746E6">
        <w:rPr>
          <w:i/>
          <w:sz w:val="16"/>
          <w:szCs w:val="16"/>
        </w:rPr>
        <w:t>SSSH ]</w:t>
      </w:r>
      <w:proofErr w:type="gramEnd"/>
      <w:r w:rsidRPr="008746E6">
        <w:rPr>
          <w:i/>
          <w:sz w:val="16"/>
          <w:szCs w:val="16"/>
        </w:rPr>
        <w:t xml:space="preserve"> love = frustration</w:t>
      </w:r>
    </w:p>
    <w:p w:rsidR="001B035F" w:rsidRDefault="001B035F" w:rsidP="001B035F">
      <w:pPr>
        <w:rPr>
          <w:i/>
          <w:sz w:val="16"/>
          <w:szCs w:val="16"/>
        </w:rPr>
      </w:pPr>
    </w:p>
    <w:p w:rsidR="001B035F" w:rsidRDefault="001B035F" w:rsidP="001B035F">
      <w:pPr>
        <w:rPr>
          <w:i/>
          <w:sz w:val="16"/>
          <w:szCs w:val="16"/>
        </w:rPr>
      </w:pPr>
    </w:p>
    <w:p w:rsidR="00C15F03" w:rsidRPr="001B035F" w:rsidRDefault="00C15F03" w:rsidP="001B035F">
      <w:pPr>
        <w:rPr>
          <w:i/>
          <w:sz w:val="16"/>
          <w:szCs w:val="16"/>
        </w:rPr>
      </w:pPr>
      <w:r w:rsidRPr="00C15F03">
        <w:rPr>
          <w:rStyle w:val="SubtleEmphasis"/>
          <w:color w:val="2E74B5" w:themeColor="accent1" w:themeShade="BF"/>
        </w:rPr>
        <w:t>Usage</w:t>
      </w:r>
    </w:p>
    <w:p w:rsidR="00C15F03" w:rsidRDefault="00C15F03" w:rsidP="00C15F03">
      <w:r>
        <w:t xml:space="preserve">SSSH is a replacement shell for Unix-based operating systems. </w:t>
      </w:r>
    </w:p>
    <w:p w:rsidR="00C15F03" w:rsidRDefault="00C15F03" w:rsidP="00C15F03"/>
    <w:p w:rsidR="00C15F03" w:rsidRDefault="001B035F" w:rsidP="00C15F03">
      <w:r>
        <w:t xml:space="preserve">In your standard shell, by </w:t>
      </w:r>
      <w:proofErr w:type="gramStart"/>
      <w:r>
        <w:t>calling ./</w:t>
      </w:r>
      <w:proofErr w:type="gramEnd"/>
      <w:r>
        <w:t>execute, SSSH will compile and then run.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</w:t>
      </w:r>
      <w:r w:rsidRPr="00C15F03">
        <w:t xml:space="preserve"> </w:t>
      </w:r>
      <w:r w:rsidRPr="00C15F03">
        <w:rPr>
          <w:rStyle w:val="SubtleEmphasis"/>
          <w:i/>
          <w:iCs/>
          <w:color w:val="2E74B5" w:themeColor="accent1" w:themeShade="BF"/>
        </w:rPr>
        <w:t>Commands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echo()</w:t>
      </w:r>
    </w:p>
    <w:p w:rsidR="00C15F03" w:rsidRPr="0064277A" w:rsidRDefault="00C15F03" w:rsidP="00C15F03">
      <w:pPr>
        <w:pStyle w:val="ListParagraph"/>
        <w:numPr>
          <w:ilvl w:val="1"/>
          <w:numId w:val="2"/>
        </w:numPr>
        <w:rPr>
          <w:i/>
        </w:rPr>
      </w:pPr>
      <w:r>
        <w:t xml:space="preserve">Usage: </w:t>
      </w:r>
      <w:r w:rsidRPr="0064277A">
        <w:rPr>
          <w:i/>
        </w:rPr>
        <w:t>echo [</w:t>
      </w:r>
      <w:r w:rsidR="00E771F0">
        <w:rPr>
          <w:i/>
        </w:rPr>
        <w:t>STRING(S)] … [$VAR]</w:t>
      </w:r>
    </w:p>
    <w:p w:rsidR="00C15F03" w:rsidRDefault="00E771F0" w:rsidP="00C15F03">
      <w:pPr>
        <w:pStyle w:val="ListParagraph"/>
        <w:numPr>
          <w:ilvl w:val="1"/>
          <w:numId w:val="2"/>
        </w:numPr>
      </w:pPr>
      <w:r>
        <w:t xml:space="preserve">Echo </w:t>
      </w:r>
      <w:proofErr w:type="spellStart"/>
      <w:r>
        <w:t>echos</w:t>
      </w:r>
      <w:proofErr w:type="spellEnd"/>
      <w:r>
        <w:t xml:space="preserve"> the STRING(s) to standard output.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Echo also supports the use of variables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variable = 4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t>[SSSH ] echo variable equals $variable</w:t>
      </w:r>
    </w:p>
    <w:p w:rsidR="00E771F0" w:rsidRDefault="00E771F0" w:rsidP="00C15F03">
      <w:pPr>
        <w:pStyle w:val="ListParagraph"/>
        <w:numPr>
          <w:ilvl w:val="1"/>
          <w:numId w:val="2"/>
        </w:numPr>
      </w:pPr>
      <w:r>
        <w:rPr>
          <w:i/>
        </w:rPr>
        <w:t>Variable equals 4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cd()</w:t>
      </w:r>
    </w:p>
    <w:p w:rsidR="00C15F03" w:rsidRPr="001E01DF" w:rsidRDefault="00C15F03" w:rsidP="00C15F03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 xml:space="preserve">cd </w:t>
      </w:r>
      <w:r w:rsidR="001B035F">
        <w:rPr>
          <w:i/>
        </w:rPr>
        <w:t>[</w:t>
      </w:r>
      <w:r w:rsidRPr="0064277A">
        <w:rPr>
          <w:i/>
        </w:rPr>
        <w:t>DIRECTORY]</w:t>
      </w:r>
    </w:p>
    <w:p w:rsidR="001E01DF" w:rsidRPr="00E771F0" w:rsidRDefault="001B035F" w:rsidP="00C15F03">
      <w:pPr>
        <w:pStyle w:val="ListParagraph"/>
        <w:numPr>
          <w:ilvl w:val="1"/>
          <w:numId w:val="2"/>
        </w:numPr>
      </w:pPr>
      <w:r>
        <w:t>Cd changes the current working directory.</w:t>
      </w:r>
      <w:bookmarkStart w:id="0" w:name="_GoBack"/>
      <w:bookmarkEnd w:id="0"/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clear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clears the screen by outputting a sequence of escape codes.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The standard Linux version would cause issues with certain functions.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SuperBash</w:t>
      </w:r>
      <w:proofErr w:type="spellEnd"/>
      <w:r>
        <w:t>()</w:t>
      </w:r>
    </w:p>
    <w:p w:rsidR="00E771F0" w:rsidRP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>
        <w:rPr>
          <w:i/>
        </w:rPr>
        <w:t>superBash</w:t>
      </w:r>
      <w:proofErr w:type="spellEnd"/>
      <w:r>
        <w:rPr>
          <w:i/>
        </w:rPr>
        <w:t>[INPUT] … [OPTIONAL OUTPUT]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proofErr w:type="spellStart"/>
      <w:proofErr w:type="gramStart"/>
      <w:r>
        <w:t>superBash</w:t>
      </w:r>
      <w:proofErr w:type="spellEnd"/>
      <w:proofErr w:type="gramEnd"/>
      <w:r>
        <w:t xml:space="preserve"> allows the user to translate very basic (and very specific) c programs into a format that is usable by bash.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[SSSH ] </w:t>
      </w:r>
      <w:proofErr w:type="spellStart"/>
      <w:r>
        <w:t>superBash</w:t>
      </w:r>
      <w:proofErr w:type="spellEnd"/>
      <w:r>
        <w:t xml:space="preserve"> input frank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Reads in file input and outputs to file frank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r>
        <w:t>man()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r w:rsidRPr="0064277A">
        <w:rPr>
          <w:i/>
        </w:rPr>
        <w:t>man [COMMAND]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display the man page for a given command.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[SSSH ] man –XOR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rPr>
          <w:i/>
        </w:rPr>
        <w:t>Returns the manual page for the program XOR.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cpusage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cpusage</w:t>
      </w:r>
      <w:proofErr w:type="spellEnd"/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Used to get the average CPU Load since SSSH has started running (15 minute intervals over a 24-hour maximum period).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cpuAverage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calculate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FUNCTION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Load.</w:t>
      </w:r>
    </w:p>
    <w:p w:rsidR="00505516" w:rsidRDefault="00505516" w:rsidP="00505516">
      <w:pPr>
        <w:pStyle w:val="ListParagraph"/>
        <w:numPr>
          <w:ilvl w:val="0"/>
          <w:numId w:val="2"/>
        </w:numPr>
      </w:pPr>
      <w:proofErr w:type="spellStart"/>
      <w:r>
        <w:t>cpuReadFloat</w:t>
      </w:r>
      <w:proofErr w:type="spellEnd"/>
      <w:r>
        <w:t>()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>INTERNAL FUNTION</w:t>
      </w:r>
    </w:p>
    <w:p w:rsidR="00505516" w:rsidRDefault="00505516" w:rsidP="00505516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proofErr w:type="gramStart"/>
      <w:r>
        <w:t>cpusage</w:t>
      </w:r>
      <w:proofErr w:type="spellEnd"/>
      <w:r>
        <w:t>(</w:t>
      </w:r>
      <w:proofErr w:type="gramEnd"/>
      <w:r>
        <w:t>) to output average CPU Load in a format that could be used in I/O redirection.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strToBinary</w:t>
      </w:r>
      <w:proofErr w:type="spellEnd"/>
      <w:r>
        <w:t>()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strToBinary</w:t>
      </w:r>
      <w:proofErr w:type="spellEnd"/>
      <w:r w:rsidRPr="0064277A">
        <w:rPr>
          <w:i/>
        </w:rPr>
        <w:t xml:space="preserve"> [STRING]</w:t>
      </w:r>
      <w:r>
        <w:t xml:space="preserve"> 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Returns a binary string for each character of STRING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64277A" w:rsidRDefault="0064277A" w:rsidP="00C15F03">
      <w:pPr>
        <w:pStyle w:val="ListParagraph"/>
        <w:numPr>
          <w:ilvl w:val="0"/>
          <w:numId w:val="2"/>
        </w:numPr>
      </w:pPr>
      <w:proofErr w:type="spellStart"/>
      <w:r>
        <w:lastRenderedPageBreak/>
        <w:t>charToBinary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calculate binary value of each character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xorBinary</w:t>
      </w:r>
      <w:proofErr w:type="spellEnd"/>
      <w:r>
        <w:t>()</w:t>
      </w:r>
    </w:p>
    <w:p w:rsidR="0064277A" w:rsidRP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</w:t>
      </w:r>
      <w:proofErr w:type="spellStart"/>
      <w:r w:rsidRPr="0064277A">
        <w:rPr>
          <w:i/>
        </w:rPr>
        <w:t>xor</w:t>
      </w:r>
      <w:proofErr w:type="spellEnd"/>
      <w:r w:rsidRPr="0064277A">
        <w:rPr>
          <w:i/>
        </w:rPr>
        <w:t xml:space="preserve"> [STRING 1]…[STRING 2]…[STRING 1 LENGTH]…[STRING 2 LENGTH]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XORs two strings character by character.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>Returns a binary string with a length based on the shorter of the two strings.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>Example:</w:t>
      </w:r>
    </w:p>
    <w:p w:rsidR="00E771F0" w:rsidRDefault="00E771F0" w:rsidP="0064277A">
      <w:pPr>
        <w:pStyle w:val="ListParagraph"/>
        <w:numPr>
          <w:ilvl w:val="1"/>
          <w:numId w:val="2"/>
        </w:numPr>
      </w:pPr>
      <w:r>
        <w:t xml:space="preserve">[SSSH ] XOR frank </w:t>
      </w:r>
      <w:proofErr w:type="spellStart"/>
      <w:r>
        <w:t>franz</w:t>
      </w:r>
      <w:proofErr w:type="spellEnd"/>
    </w:p>
    <w:p w:rsidR="00E771F0" w:rsidRPr="00E771F0" w:rsidRDefault="00E771F0" w:rsidP="0064277A">
      <w:pPr>
        <w:pStyle w:val="ListParagraph"/>
        <w:numPr>
          <w:ilvl w:val="1"/>
          <w:numId w:val="2"/>
        </w:numPr>
      </w:pPr>
      <w:r>
        <w:rPr>
          <w:i/>
        </w:rPr>
        <w:t>Returns 0 0 0 0 1</w:t>
      </w:r>
    </w:p>
    <w:p w:rsidR="00E771F0" w:rsidRDefault="00E771F0" w:rsidP="00E771F0">
      <w:pPr>
        <w:pStyle w:val="ListParagraph"/>
        <w:numPr>
          <w:ilvl w:val="0"/>
          <w:numId w:val="2"/>
        </w:numPr>
      </w:pPr>
      <w:r>
        <w:t>Quit()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 xml:space="preserve">Usage: </w:t>
      </w:r>
      <w:r>
        <w:rPr>
          <w:i/>
        </w:rPr>
        <w:t>quit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Properly exits the shell (and frees all memory) without the use of a CTRL-D key sequence.</w:t>
      </w:r>
    </w:p>
    <w:p w:rsidR="00C15F03" w:rsidRDefault="00C15F03" w:rsidP="00C15F03">
      <w:pPr>
        <w:pStyle w:val="ListParagraph"/>
        <w:numPr>
          <w:ilvl w:val="0"/>
          <w:numId w:val="2"/>
        </w:numPr>
      </w:pPr>
      <w:proofErr w:type="spellStart"/>
      <w:r>
        <w:t>printBinary</w:t>
      </w:r>
      <w:proofErr w:type="spellEnd"/>
      <w:r>
        <w:t>()</w:t>
      </w:r>
    </w:p>
    <w:p w:rsidR="00E771F0" w:rsidRDefault="00E771F0" w:rsidP="00E771F0">
      <w:pPr>
        <w:pStyle w:val="ListParagraph"/>
        <w:numPr>
          <w:ilvl w:val="1"/>
          <w:numId w:val="2"/>
        </w:numPr>
      </w:pPr>
      <w:r>
        <w:t>INTERNAL FUNCTION</w:t>
      </w:r>
    </w:p>
    <w:p w:rsidR="0064277A" w:rsidRDefault="0064277A" w:rsidP="0064277A">
      <w:pPr>
        <w:pStyle w:val="ListParagraph"/>
        <w:numPr>
          <w:ilvl w:val="1"/>
          <w:numId w:val="2"/>
        </w:numPr>
      </w:pPr>
      <w:r>
        <w:t xml:space="preserve">Usage: Used by </w:t>
      </w:r>
      <w:proofErr w:type="spellStart"/>
      <w:r>
        <w:t>strToBinary</w:t>
      </w:r>
      <w:proofErr w:type="spellEnd"/>
      <w:r>
        <w:t>() to output binary value of a string</w:t>
      </w:r>
    </w:p>
    <w:p w:rsidR="00C15F03" w:rsidRDefault="00C15F03" w:rsidP="00C15F03"/>
    <w:p w:rsidR="00957731" w:rsidRDefault="00957731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>
        <w:rPr>
          <w:rStyle w:val="SubtleEmphasis"/>
          <w:i/>
          <w:iCs/>
          <w:color w:val="2E74B5" w:themeColor="accent1" w:themeShade="BF"/>
        </w:rPr>
        <w:br w:type="page"/>
      </w:r>
    </w:p>
    <w:p w:rsidR="00C15F03" w:rsidRPr="00C15F03" w:rsidRDefault="00C15F03" w:rsidP="00C15F03">
      <w:pPr>
        <w:pStyle w:val="Heading4"/>
        <w:rPr>
          <w:rStyle w:val="SubtleEmphasis"/>
          <w:i/>
          <w:iCs/>
          <w:color w:val="2E74B5" w:themeColor="accent1" w:themeShade="BF"/>
        </w:rPr>
      </w:pPr>
      <w:r w:rsidRPr="00C15F03">
        <w:rPr>
          <w:rStyle w:val="SubtleEmphasis"/>
          <w:i/>
          <w:iCs/>
          <w:color w:val="2E74B5" w:themeColor="accent1" w:themeShade="BF"/>
        </w:rPr>
        <w:lastRenderedPageBreak/>
        <w:t>Implemented Features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Piping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>To pipe output from one command to another, input a pipe between the two.</w:t>
      </w:r>
    </w:p>
    <w:p w:rsidR="005C6251" w:rsidRDefault="005C6251" w:rsidP="005C6251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| </w:t>
      </w:r>
      <w:proofErr w:type="spellStart"/>
      <w:r>
        <w:t>wc</w:t>
      </w:r>
      <w:proofErr w:type="spellEnd"/>
    </w:p>
    <w:p w:rsidR="00E25131" w:rsidRDefault="00E25131" w:rsidP="005C6251">
      <w:pPr>
        <w:pStyle w:val="ListParagraph"/>
        <w:numPr>
          <w:ilvl w:val="1"/>
          <w:numId w:val="1"/>
        </w:numPr>
      </w:pPr>
      <w:r>
        <w:t>SSSH supports the piping of two commands.</w:t>
      </w:r>
    </w:p>
    <w:p w:rsidR="00E771F0" w:rsidRDefault="00E771F0" w:rsidP="005C6251">
      <w:pPr>
        <w:pStyle w:val="ListParagraph"/>
        <w:numPr>
          <w:ilvl w:val="1"/>
          <w:numId w:val="1"/>
        </w:numPr>
      </w:pPr>
      <w:r>
        <w:t>As the only commands that would really use this function are Linux commands, piping using our functions is currently disabled.</w:t>
      </w:r>
      <w:r w:rsidR="002F6A8A">
        <w:t xml:space="preserve"> Any attempt to do so will result in effectively “chaining” commands by running one right after another.</w:t>
      </w:r>
    </w:p>
    <w:p w:rsidR="002F6A8A" w:rsidRDefault="002F6A8A" w:rsidP="002F6A8A">
      <w:pPr>
        <w:pStyle w:val="ListParagraph"/>
        <w:numPr>
          <w:ilvl w:val="2"/>
          <w:numId w:val="1"/>
        </w:numPr>
      </w:pPr>
      <w:r>
        <w:t xml:space="preserve">This is done because none of our functions (man, </w:t>
      </w:r>
      <w:proofErr w:type="spellStart"/>
      <w:r>
        <w:t>cpusage</w:t>
      </w:r>
      <w:proofErr w:type="spellEnd"/>
      <w:r>
        <w:t>, etc.) have any need for the output of our other functions.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Background Processes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>To run a process in the background, input an &amp; as the last character in the command line</w:t>
      </w:r>
    </w:p>
    <w:p w:rsidR="0064277A" w:rsidRDefault="0064277A" w:rsidP="0064277A">
      <w:pPr>
        <w:pStyle w:val="ListParagraph"/>
        <w:numPr>
          <w:ilvl w:val="1"/>
          <w:numId w:val="1"/>
        </w:numPr>
      </w:pPr>
      <w:r>
        <w:t xml:space="preserve">Example: </w:t>
      </w:r>
      <w:proofErr w:type="spellStart"/>
      <w:r>
        <w:t>ls</w:t>
      </w:r>
      <w:proofErr w:type="spellEnd"/>
      <w:r>
        <w:t xml:space="preserve"> &amp;</w:t>
      </w:r>
    </w:p>
    <w:p w:rsidR="00C15F03" w:rsidRDefault="00C15F03" w:rsidP="00C15F03">
      <w:pPr>
        <w:pStyle w:val="ListParagraph"/>
        <w:numPr>
          <w:ilvl w:val="0"/>
          <w:numId w:val="1"/>
        </w:numPr>
      </w:pPr>
      <w:r>
        <w:t>I/O Redirection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input to a function, use &lt; (Example “man &lt; input”).</w:t>
      </w:r>
    </w:p>
    <w:p w:rsidR="00505516" w:rsidRDefault="00505516" w:rsidP="00505516">
      <w:pPr>
        <w:pStyle w:val="ListParagraph"/>
        <w:numPr>
          <w:ilvl w:val="2"/>
          <w:numId w:val="1"/>
        </w:numPr>
      </w:pPr>
      <w:r>
        <w:t>This is only implemented for functions that would make sense.</w:t>
      </w:r>
    </w:p>
    <w:p w:rsidR="00E771F0" w:rsidRDefault="00E771F0" w:rsidP="00E771F0">
      <w:pPr>
        <w:pStyle w:val="ListParagraph"/>
        <w:numPr>
          <w:ilvl w:val="1"/>
          <w:numId w:val="1"/>
        </w:numPr>
      </w:pPr>
      <w:r>
        <w:t>To redirect output from a function, use &gt; (Example “man –man &gt; output”).</w:t>
      </w:r>
    </w:p>
    <w:p w:rsidR="00505516" w:rsidRDefault="00505516" w:rsidP="00E771F0">
      <w:pPr>
        <w:pStyle w:val="ListParagraph"/>
        <w:numPr>
          <w:ilvl w:val="1"/>
          <w:numId w:val="1"/>
        </w:numPr>
      </w:pPr>
      <w:r>
        <w:t>These commands can be chained together (Example “man &lt; input &gt; output”).</w:t>
      </w:r>
    </w:p>
    <w:p w:rsidR="00C86D64" w:rsidRDefault="00C86D64" w:rsidP="00C86D64"/>
    <w:p w:rsidR="00C86D64" w:rsidRDefault="00C86D64" w:rsidP="00C86D64">
      <w:r>
        <w:br w:type="page"/>
      </w:r>
    </w:p>
    <w:p w:rsidR="00C86D64" w:rsidRDefault="00C86D64" w:rsidP="00C86D64">
      <w:pPr>
        <w:pStyle w:val="Heading7"/>
      </w:pPr>
      <w:r w:rsidRPr="00C86D64">
        <w:lastRenderedPageBreak/>
        <w:t>A picture of my cat for good measure</w:t>
      </w:r>
    </w:p>
    <w:p w:rsidR="00C86D64" w:rsidRDefault="00C86D64" w:rsidP="00C86D64"/>
    <w:p w:rsidR="00C86D64" w:rsidRPr="00C86D64" w:rsidRDefault="00C86D64" w:rsidP="00C86D64">
      <w:r>
        <w:rPr>
          <w:noProof/>
        </w:rPr>
        <w:drawing>
          <wp:inline distT="0" distB="0" distL="0" distR="0">
            <wp:extent cx="5486180" cy="3648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3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10" cy="365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64" w:rsidRPr="00C86D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42" w:rsidRDefault="000D2042" w:rsidP="00C15F03">
      <w:r>
        <w:separator/>
      </w:r>
    </w:p>
  </w:endnote>
  <w:endnote w:type="continuationSeparator" w:id="0">
    <w:p w:rsidR="000D2042" w:rsidRDefault="000D2042" w:rsidP="00C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42" w:rsidRDefault="000D2042" w:rsidP="00C15F03">
      <w:r>
        <w:separator/>
      </w:r>
    </w:p>
  </w:footnote>
  <w:footnote w:type="continuationSeparator" w:id="0">
    <w:p w:rsidR="000D2042" w:rsidRDefault="000D2042" w:rsidP="00C15F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31" w:rsidRPr="00957731" w:rsidRDefault="00957731" w:rsidP="00957731">
    <w:pPr>
      <w:pStyle w:val="Heading1"/>
      <w:rPr>
        <w:sz w:val="40"/>
      </w:rPr>
    </w:pPr>
    <w:r w:rsidRPr="00957731">
      <w:rPr>
        <w:sz w:val="40"/>
        <w:u w:val="single"/>
      </w:rPr>
      <w:t>S</w:t>
    </w:r>
    <w:r w:rsidRPr="00957731">
      <w:rPr>
        <w:sz w:val="40"/>
      </w:rPr>
      <w:t>uper-</w:t>
    </w:r>
    <w:r w:rsidRPr="00957731">
      <w:rPr>
        <w:sz w:val="40"/>
        <w:u w:val="single"/>
      </w:rPr>
      <w:t>S</w:t>
    </w:r>
    <w:r w:rsidRPr="00957731">
      <w:rPr>
        <w:sz w:val="40"/>
      </w:rPr>
      <w:t xml:space="preserve">imple </w:t>
    </w:r>
    <w:r w:rsidRPr="00957731">
      <w:rPr>
        <w:sz w:val="40"/>
        <w:u w:val="single"/>
      </w:rPr>
      <w:t>Sh</w:t>
    </w:r>
    <w:r w:rsidRPr="00957731">
      <w:rPr>
        <w:sz w:val="40"/>
      </w:rPr>
      <w:t>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05275"/>
    <w:multiLevelType w:val="hybridMultilevel"/>
    <w:tmpl w:val="56822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D28E8"/>
    <w:multiLevelType w:val="hybridMultilevel"/>
    <w:tmpl w:val="03E6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03"/>
    <w:rsid w:val="000D2042"/>
    <w:rsid w:val="001B035F"/>
    <w:rsid w:val="001E01DF"/>
    <w:rsid w:val="002F6A8A"/>
    <w:rsid w:val="00505516"/>
    <w:rsid w:val="00512B63"/>
    <w:rsid w:val="00567907"/>
    <w:rsid w:val="005B160D"/>
    <w:rsid w:val="005C6251"/>
    <w:rsid w:val="0064277A"/>
    <w:rsid w:val="008746E6"/>
    <w:rsid w:val="00910828"/>
    <w:rsid w:val="00957731"/>
    <w:rsid w:val="00B65B77"/>
    <w:rsid w:val="00C15F03"/>
    <w:rsid w:val="00C86D64"/>
    <w:rsid w:val="00E25131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613A-5CBD-4085-A367-34AFCD4C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F03"/>
  </w:style>
  <w:style w:type="paragraph" w:styleId="Footer">
    <w:name w:val="footer"/>
    <w:basedOn w:val="Normal"/>
    <w:link w:val="FooterChar"/>
    <w:uiPriority w:val="99"/>
    <w:unhideWhenUsed/>
    <w:rsid w:val="00C15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51</TotalTime>
  <Pages>6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Macon</dc:creator>
  <cp:keywords/>
  <dc:description/>
  <cp:lastModifiedBy>Alan Macon</cp:lastModifiedBy>
  <cp:revision>11</cp:revision>
  <dcterms:created xsi:type="dcterms:W3CDTF">2014-12-01T07:09:00Z</dcterms:created>
  <dcterms:modified xsi:type="dcterms:W3CDTF">2014-12-11T19:14:00Z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